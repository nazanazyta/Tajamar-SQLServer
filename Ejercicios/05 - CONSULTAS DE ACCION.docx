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1AB3F" w14:textId="77777777" w:rsidR="00BD4637" w:rsidRDefault="00BD4637">
      <w:pPr>
        <w:pStyle w:val="Ttulo"/>
        <w:rPr>
          <w:rFonts w:ascii="Tahoma" w:hAnsi="Tahoma" w:cs="Tahoma"/>
          <w:sz w:val="22"/>
          <w:u w:val="single"/>
        </w:rPr>
      </w:pPr>
      <w:r>
        <w:rPr>
          <w:rFonts w:ascii="Tahoma" w:hAnsi="Tahoma" w:cs="Tahoma"/>
          <w:sz w:val="22"/>
          <w:u w:val="single"/>
        </w:rPr>
        <w:t>CONSULTAS DE ACCIÓN</w:t>
      </w:r>
    </w:p>
    <w:p w14:paraId="770384EC" w14:textId="77777777" w:rsidR="00BD4637" w:rsidRDefault="00BD4637">
      <w:pPr>
        <w:rPr>
          <w:b/>
          <w:bCs/>
        </w:rPr>
      </w:pPr>
    </w:p>
    <w:p w14:paraId="5D0F4772" w14:textId="77777777" w:rsidR="00BD4637" w:rsidRPr="00E64953" w:rsidRDefault="00BD4637">
      <w:pPr>
        <w:numPr>
          <w:ilvl w:val="0"/>
          <w:numId w:val="1"/>
        </w:numPr>
        <w:rPr>
          <w:b/>
          <w:color w:val="0000FF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Dar de alta con fecha actual al empleado Escriche como programador perteneciente al departamento de informática.  Tendrá un salario base de 70000 pts/mes y no </w:t>
      </w:r>
      <w:r w:rsidR="00323B6E">
        <w:rPr>
          <w:rFonts w:ascii="Verdana" w:hAnsi="Verdana"/>
          <w:bCs/>
          <w:sz w:val="20"/>
          <w:szCs w:val="20"/>
        </w:rPr>
        <w:t>cobrará</w:t>
      </w:r>
      <w:r>
        <w:rPr>
          <w:rFonts w:ascii="Verdana" w:hAnsi="Verdana"/>
          <w:bCs/>
          <w:sz w:val="20"/>
          <w:szCs w:val="20"/>
        </w:rPr>
        <w:t xml:space="preserve"> comisión</w:t>
      </w:r>
      <w:r w:rsidR="00E64953">
        <w:rPr>
          <w:rFonts w:ascii="Verdana" w:hAnsi="Verdana"/>
          <w:bCs/>
          <w:sz w:val="20"/>
          <w:szCs w:val="20"/>
        </w:rPr>
        <w:t xml:space="preserve">.  ¿Qué consultas </w:t>
      </w:r>
      <w:r w:rsidR="00B215B8">
        <w:rPr>
          <w:rFonts w:ascii="Verdana" w:hAnsi="Verdana"/>
          <w:bCs/>
          <w:sz w:val="20"/>
          <w:szCs w:val="20"/>
        </w:rPr>
        <w:t>deberíamos</w:t>
      </w:r>
      <w:r w:rsidR="00E64953">
        <w:rPr>
          <w:rFonts w:ascii="Verdana" w:hAnsi="Verdana"/>
          <w:bCs/>
          <w:sz w:val="20"/>
          <w:szCs w:val="20"/>
        </w:rPr>
        <w:t xml:space="preserve"> hacer?</w:t>
      </w:r>
    </w:p>
    <w:p w14:paraId="2E34C80B" w14:textId="77777777" w:rsidR="00E64953" w:rsidRDefault="00E64953" w:rsidP="00E64953">
      <w:pPr>
        <w:ind w:left="360"/>
        <w:rPr>
          <w:b/>
          <w:color w:val="0000FF"/>
          <w:szCs w:val="20"/>
        </w:rPr>
      </w:pPr>
    </w:p>
    <w:p w14:paraId="39EB097D" w14:textId="77777777" w:rsidR="00E33D66" w:rsidRDefault="00E33D66" w:rsidP="00E33D66">
      <w:pPr>
        <w:rPr>
          <w:rFonts w:ascii="Verdana" w:hAnsi="Verdana"/>
          <w:bCs/>
          <w:sz w:val="20"/>
          <w:szCs w:val="20"/>
          <w:lang w:val="en-GB"/>
        </w:rPr>
      </w:pPr>
    </w:p>
    <w:p w14:paraId="08D7E2CB" w14:textId="77777777" w:rsidR="00BD4637" w:rsidRDefault="00BD463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Se quiere dar de alta un departamento de </w:t>
      </w:r>
      <w:r w:rsidR="00A35C64">
        <w:rPr>
          <w:rFonts w:ascii="Verdana" w:hAnsi="Verdana"/>
          <w:bCs/>
          <w:sz w:val="20"/>
          <w:szCs w:val="20"/>
        </w:rPr>
        <w:t>Recursos Humanos</w:t>
      </w:r>
      <w:r>
        <w:rPr>
          <w:rFonts w:ascii="Verdana" w:hAnsi="Verdana"/>
          <w:bCs/>
          <w:sz w:val="20"/>
          <w:szCs w:val="20"/>
        </w:rPr>
        <w:t xml:space="preserve"> situado en </w:t>
      </w:r>
      <w:r w:rsidR="00A35C64">
        <w:rPr>
          <w:rFonts w:ascii="Verdana" w:hAnsi="Verdana"/>
          <w:bCs/>
          <w:sz w:val="20"/>
          <w:szCs w:val="20"/>
        </w:rPr>
        <w:t>Soria</w:t>
      </w:r>
      <w:r w:rsidR="007D3165">
        <w:rPr>
          <w:rFonts w:ascii="Verdana" w:hAnsi="Verdana"/>
          <w:bCs/>
          <w:sz w:val="20"/>
          <w:szCs w:val="20"/>
        </w:rPr>
        <w:t xml:space="preserve"> y otro departamento de Informática en Alicante.  Realizar la acción lo más rápido posible para el servidor.</w:t>
      </w:r>
    </w:p>
    <w:p w14:paraId="5D244C2D" w14:textId="77777777" w:rsidR="00373A0B" w:rsidRPr="00373A0B" w:rsidRDefault="00373A0B" w:rsidP="00373A0B">
      <w:pPr>
        <w:ind w:left="720"/>
        <w:rPr>
          <w:bCs/>
          <w:szCs w:val="20"/>
        </w:rPr>
      </w:pPr>
    </w:p>
    <w:p w14:paraId="548B50A9" w14:textId="77777777" w:rsidR="00BD4637" w:rsidRDefault="00BD463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El departamento de ventas por motivos de peseteros se traslada a </w:t>
      </w:r>
      <w:r w:rsidR="00516315">
        <w:rPr>
          <w:rFonts w:ascii="Verdana" w:hAnsi="Verdana"/>
          <w:bCs/>
          <w:sz w:val="20"/>
          <w:szCs w:val="20"/>
        </w:rPr>
        <w:t>Lérida,</w:t>
      </w:r>
      <w:r>
        <w:rPr>
          <w:rFonts w:ascii="Verdana" w:hAnsi="Verdana"/>
          <w:bCs/>
          <w:sz w:val="20"/>
          <w:szCs w:val="20"/>
        </w:rPr>
        <w:t xml:space="preserve"> realizar dicha modificación.</w:t>
      </w:r>
    </w:p>
    <w:p w14:paraId="7FA235F6" w14:textId="77777777" w:rsidR="00BD4637" w:rsidRDefault="00BD4637">
      <w:pPr>
        <w:ind w:left="708"/>
        <w:rPr>
          <w:b/>
          <w:color w:val="0000FF"/>
          <w:szCs w:val="20"/>
        </w:rPr>
      </w:pPr>
    </w:p>
    <w:p w14:paraId="0CFD2504" w14:textId="77777777" w:rsidR="00BD4637" w:rsidRDefault="00BD463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En el departamento anterior</w:t>
      </w:r>
      <w:r w:rsidR="00CA2A16">
        <w:rPr>
          <w:rFonts w:ascii="Verdana" w:hAnsi="Verdana"/>
          <w:bCs/>
          <w:sz w:val="20"/>
          <w:szCs w:val="20"/>
        </w:rPr>
        <w:t xml:space="preserve"> (VENTAS)</w:t>
      </w:r>
      <w:r>
        <w:rPr>
          <w:rFonts w:ascii="Verdana" w:hAnsi="Verdana"/>
          <w:bCs/>
          <w:sz w:val="20"/>
          <w:szCs w:val="20"/>
        </w:rPr>
        <w:t xml:space="preserve"> se dan de alta dos empleados: Julián Romeral y Luis Alonso.  Su salario base es de </w:t>
      </w:r>
      <w:smartTag w:uri="urn:schemas-microsoft-com:office:smarttags" w:element="metricconverter">
        <w:smartTagPr>
          <w:attr w:name="ProductID" w:val="80000 Pts"/>
        </w:smartTagPr>
        <w:r>
          <w:rPr>
            <w:rFonts w:ascii="Verdana" w:hAnsi="Verdana"/>
            <w:bCs/>
            <w:sz w:val="20"/>
            <w:szCs w:val="20"/>
          </w:rPr>
          <w:t>80000 Pts</w:t>
        </w:r>
      </w:smartTag>
      <w:r>
        <w:rPr>
          <w:rFonts w:ascii="Verdana" w:hAnsi="Verdana"/>
          <w:bCs/>
          <w:sz w:val="20"/>
          <w:szCs w:val="20"/>
        </w:rPr>
        <w:t>. y cobrarán una comisión del 15% de su salario.</w:t>
      </w:r>
    </w:p>
    <w:p w14:paraId="6681CDA9" w14:textId="77777777" w:rsidR="00E33D66" w:rsidRPr="00B209B9" w:rsidRDefault="00E33D66" w:rsidP="00E33D66">
      <w:pPr>
        <w:rPr>
          <w:b/>
          <w:color w:val="0000FF"/>
          <w:szCs w:val="20"/>
          <w:lang w:val="en-US"/>
        </w:rPr>
      </w:pPr>
    </w:p>
    <w:p w14:paraId="1CBBC9FA" w14:textId="77777777" w:rsidR="00BD4637" w:rsidRDefault="00BD463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Modificar la comisión de los empleados de la empresa, de forma que todos tengan un incremento del 10% del salario.</w:t>
      </w:r>
    </w:p>
    <w:p w14:paraId="6B403FC7" w14:textId="77777777" w:rsidR="00B63C66" w:rsidRPr="00B63C66" w:rsidRDefault="00B63C66" w:rsidP="00B63C66">
      <w:pPr>
        <w:ind w:left="708"/>
        <w:rPr>
          <w:b/>
          <w:color w:val="0000FF"/>
          <w:szCs w:val="20"/>
        </w:rPr>
      </w:pPr>
    </w:p>
    <w:p w14:paraId="1ADBABD5" w14:textId="77777777" w:rsidR="00BD4637" w:rsidRDefault="00A35C64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Incrementar en 10000</w:t>
      </w:r>
      <w:r w:rsidR="00BD4637">
        <w:rPr>
          <w:rFonts w:ascii="Verdana" w:hAnsi="Verdana"/>
          <w:bCs/>
          <w:sz w:val="20"/>
          <w:szCs w:val="20"/>
        </w:rPr>
        <w:t xml:space="preserve"> el salario de los interinos de la plantilla que trabajen en el turno de noche.</w:t>
      </w:r>
    </w:p>
    <w:p w14:paraId="785BCBA3" w14:textId="77777777" w:rsidR="00BD4637" w:rsidRDefault="00BD4637">
      <w:pPr>
        <w:ind w:left="360"/>
        <w:rPr>
          <w:bCs/>
          <w:szCs w:val="20"/>
        </w:rPr>
      </w:pPr>
    </w:p>
    <w:p w14:paraId="74A0346E" w14:textId="77777777" w:rsidR="006B1F37" w:rsidRDefault="006B1F37" w:rsidP="006B1F3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Ha llegado un nuevo doctor a la Paz.  Su apellido es House y su especialidad es Diagnostico.   Introducir el siguiente número de doctor disponible.</w:t>
      </w:r>
    </w:p>
    <w:p w14:paraId="410868DB" w14:textId="77777777" w:rsidR="006B1F37" w:rsidRDefault="006B1F37" w:rsidP="006B1F37">
      <w:pPr>
        <w:ind w:left="720"/>
        <w:rPr>
          <w:bCs/>
          <w:szCs w:val="20"/>
        </w:rPr>
      </w:pPr>
    </w:p>
    <w:p w14:paraId="7AAB6E00" w14:textId="77777777" w:rsidR="00BD4637" w:rsidRDefault="00EE4EE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Incrementar </w:t>
      </w:r>
      <w:r w:rsidR="00BD4637">
        <w:rPr>
          <w:rFonts w:ascii="Verdana" w:hAnsi="Verdana"/>
          <w:bCs/>
          <w:sz w:val="20"/>
          <w:szCs w:val="20"/>
        </w:rPr>
        <w:t>el salario de los empleados del departamento de ventas</w:t>
      </w:r>
      <w:r>
        <w:rPr>
          <w:rFonts w:ascii="Verdana" w:hAnsi="Verdana"/>
          <w:bCs/>
          <w:sz w:val="20"/>
          <w:szCs w:val="20"/>
        </w:rPr>
        <w:t xml:space="preserve"> de modo que cobren 5000 más que el empleado que menos cobre con oficio EMPLEADO.</w:t>
      </w:r>
    </w:p>
    <w:p w14:paraId="1DA7EB0A" w14:textId="77777777" w:rsidR="00B63C66" w:rsidRDefault="00B63C66">
      <w:pPr>
        <w:ind w:left="708"/>
        <w:rPr>
          <w:b/>
          <w:color w:val="0000FF"/>
          <w:szCs w:val="20"/>
        </w:rPr>
      </w:pPr>
    </w:p>
    <w:p w14:paraId="4DF0ADFB" w14:textId="77777777" w:rsidR="00BD4637" w:rsidRDefault="000073A2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Ha llegado un nuevo doctor a la Paz.  Su apellido es House y su especialidad es Diagnostico. </w:t>
      </w:r>
      <w:r w:rsidR="006875C0">
        <w:rPr>
          <w:rFonts w:ascii="Verdana" w:hAnsi="Verdana"/>
          <w:bCs/>
          <w:sz w:val="20"/>
          <w:szCs w:val="20"/>
        </w:rPr>
        <w:t xml:space="preserve">  Introducir el siguiente número de doctor disponible.</w:t>
      </w:r>
    </w:p>
    <w:p w14:paraId="254F5DBD" w14:textId="77777777" w:rsidR="00BD4637" w:rsidRDefault="00BD4637">
      <w:pPr>
        <w:ind w:left="708"/>
        <w:rPr>
          <w:b/>
          <w:color w:val="0000FF"/>
          <w:szCs w:val="20"/>
        </w:rPr>
      </w:pPr>
    </w:p>
    <w:p w14:paraId="70CBD02F" w14:textId="77777777" w:rsidR="00CF330E" w:rsidRDefault="00CF330E" w:rsidP="00CF330E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Modificar el salario de los empleados trabajen en la paz y estén destinados a Psiquiatría.  Subirles el sueldo 20000 Ptas. más que al señor Amigo R.</w:t>
      </w:r>
    </w:p>
    <w:p w14:paraId="55FE8193" w14:textId="77777777" w:rsidR="00CF330E" w:rsidRDefault="00CF330E" w:rsidP="00CF330E">
      <w:pPr>
        <w:ind w:left="360"/>
        <w:rPr>
          <w:bCs/>
          <w:szCs w:val="20"/>
          <w:lang w:val="es-ES_tradnl"/>
        </w:rPr>
      </w:pPr>
    </w:p>
    <w:p w14:paraId="1FBDD0D3" w14:textId="77777777" w:rsidR="00CF330E" w:rsidRDefault="00CF330E" w:rsidP="00CF330E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Borrar los empleados cuyo nombre de departamento sea producción.</w:t>
      </w:r>
    </w:p>
    <w:p w14:paraId="5001021F" w14:textId="77777777" w:rsidR="00CF330E" w:rsidRDefault="00CF330E" w:rsidP="00CF330E">
      <w:pPr>
        <w:rPr>
          <w:rFonts w:ascii="Verdana" w:hAnsi="Verdana"/>
          <w:bCs/>
          <w:sz w:val="20"/>
          <w:szCs w:val="20"/>
        </w:rPr>
      </w:pPr>
    </w:p>
    <w:p w14:paraId="51BB4670" w14:textId="77777777" w:rsidR="006B1F37" w:rsidRPr="00E33D66" w:rsidRDefault="006B1F37" w:rsidP="00E33D66">
      <w:pPr>
        <w:numPr>
          <w:ilvl w:val="0"/>
          <w:numId w:val="1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Crear una tabla llamada Listaespera e insertar los enfermos con el sexo masculino.</w:t>
      </w:r>
    </w:p>
    <w:p w14:paraId="188A151A" w14:textId="77777777" w:rsidR="00CA2A16" w:rsidRPr="006B1F37" w:rsidRDefault="00CA2A16" w:rsidP="00CA2A16">
      <w:pPr>
        <w:rPr>
          <w:b/>
          <w:color w:val="0000FF"/>
          <w:szCs w:val="20"/>
        </w:rPr>
      </w:pPr>
    </w:p>
    <w:p w14:paraId="045834D4" w14:textId="77777777" w:rsidR="00A35C64" w:rsidRPr="00E33D66" w:rsidRDefault="00A35C64" w:rsidP="00E33D66">
      <w:pPr>
        <w:numPr>
          <w:ilvl w:val="0"/>
          <w:numId w:val="1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Insertar los enfermos en lista de espera que se hayan nacido antes de 1960.</w:t>
      </w:r>
    </w:p>
    <w:p w14:paraId="46EF6D33" w14:textId="77777777" w:rsidR="00A35C64" w:rsidRDefault="00A35C64" w:rsidP="00A35C64">
      <w:pPr>
        <w:ind w:left="708"/>
        <w:rPr>
          <w:b/>
          <w:szCs w:val="20"/>
        </w:rPr>
      </w:pPr>
    </w:p>
    <w:p w14:paraId="6A3D229A" w14:textId="77777777" w:rsidR="00BD4637" w:rsidRPr="00E33D66" w:rsidRDefault="00BD4637" w:rsidP="00E33D66">
      <w:pPr>
        <w:numPr>
          <w:ilvl w:val="0"/>
          <w:numId w:val="1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Crear una tabla llamada Empleados e introducir todos los datos de la tabla EMP en ella.</w:t>
      </w:r>
    </w:p>
    <w:p w14:paraId="46656F6C" w14:textId="77777777" w:rsidR="00E33D66" w:rsidRDefault="00E33D66" w:rsidP="00E33D66">
      <w:pPr>
        <w:ind w:left="720"/>
        <w:rPr>
          <w:bCs/>
          <w:szCs w:val="20"/>
        </w:rPr>
      </w:pPr>
    </w:p>
    <w:p w14:paraId="3C705747" w14:textId="77777777" w:rsidR="00A35C64" w:rsidRPr="00E33D66" w:rsidRDefault="005B660E" w:rsidP="00E33D66">
      <w:pPr>
        <w:numPr>
          <w:ilvl w:val="0"/>
          <w:numId w:val="1"/>
        </w:numPr>
        <w:rPr>
          <w:rFonts w:ascii="Verdana" w:hAnsi="Verdana"/>
          <w:bCs/>
          <w:sz w:val="20"/>
          <w:szCs w:val="20"/>
        </w:rPr>
      </w:pPr>
      <w:r w:rsidRPr="00E33D66">
        <w:rPr>
          <w:rFonts w:ascii="Verdana" w:hAnsi="Verdana"/>
          <w:bCs/>
          <w:sz w:val="20"/>
          <w:szCs w:val="20"/>
        </w:rPr>
        <w:t>Insertar dos registros con instrucción múltiple insert en la tabla empleados.</w:t>
      </w:r>
    </w:p>
    <w:p w14:paraId="3CD11EDA" w14:textId="77777777" w:rsidR="00BD4637" w:rsidRDefault="00BD4637">
      <w:pPr>
        <w:rPr>
          <w:bCs/>
          <w:szCs w:val="20"/>
        </w:rPr>
      </w:pPr>
    </w:p>
    <w:p w14:paraId="3D9965CA" w14:textId="77777777" w:rsidR="00BD4637" w:rsidRPr="00FE00F2" w:rsidRDefault="00BD4637" w:rsidP="00FE00F2">
      <w:pPr>
        <w:numPr>
          <w:ilvl w:val="0"/>
          <w:numId w:val="1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Borrar de la </w:t>
      </w:r>
      <w:r w:rsidR="005B660E">
        <w:rPr>
          <w:rFonts w:ascii="Verdana" w:hAnsi="Verdana"/>
          <w:bCs/>
          <w:sz w:val="20"/>
          <w:szCs w:val="20"/>
        </w:rPr>
        <w:t>lista de espera</w:t>
      </w:r>
      <w:r>
        <w:rPr>
          <w:rFonts w:ascii="Verdana" w:hAnsi="Verdana"/>
          <w:bCs/>
          <w:sz w:val="20"/>
          <w:szCs w:val="20"/>
        </w:rPr>
        <w:t xml:space="preserve"> al enfermo con número de inscripción igual a 64823.</w:t>
      </w:r>
    </w:p>
    <w:p w14:paraId="40E2D2FF" w14:textId="77777777" w:rsidR="00373A0B" w:rsidRDefault="00373A0B" w:rsidP="00373A0B">
      <w:pPr>
        <w:ind w:left="720"/>
        <w:rPr>
          <w:rFonts w:ascii="Verdana" w:hAnsi="Verdana"/>
          <w:bCs/>
          <w:sz w:val="20"/>
          <w:szCs w:val="20"/>
        </w:rPr>
      </w:pPr>
    </w:p>
    <w:p w14:paraId="58C54798" w14:textId="77777777" w:rsidR="00BD4637" w:rsidRPr="00FE00F2" w:rsidRDefault="00BD4637" w:rsidP="00FE00F2">
      <w:pPr>
        <w:numPr>
          <w:ilvl w:val="0"/>
          <w:numId w:val="1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Borrar todos los registros de la tabla </w:t>
      </w:r>
      <w:r w:rsidR="005B660E">
        <w:rPr>
          <w:rFonts w:ascii="Verdana" w:hAnsi="Verdana"/>
          <w:bCs/>
          <w:sz w:val="20"/>
          <w:szCs w:val="20"/>
        </w:rPr>
        <w:t>lista de espera</w:t>
      </w:r>
      <w:r>
        <w:rPr>
          <w:rFonts w:ascii="Verdana" w:hAnsi="Verdana"/>
          <w:bCs/>
          <w:sz w:val="20"/>
          <w:szCs w:val="20"/>
        </w:rPr>
        <w:t xml:space="preserve"> de la forma más rápida.</w:t>
      </w:r>
    </w:p>
    <w:p w14:paraId="23586C96" w14:textId="77777777" w:rsidR="00BD4637" w:rsidRDefault="00BD4637">
      <w:pPr>
        <w:ind w:left="708"/>
        <w:rPr>
          <w:b/>
          <w:color w:val="0000FF"/>
          <w:szCs w:val="20"/>
        </w:rPr>
      </w:pPr>
    </w:p>
    <w:p w14:paraId="124A6C38" w14:textId="77777777" w:rsidR="00B209B9" w:rsidRDefault="00B209B9">
      <w:pPr>
        <w:ind w:left="708"/>
        <w:rPr>
          <w:b/>
          <w:color w:val="0000FF"/>
          <w:szCs w:val="20"/>
        </w:rPr>
      </w:pPr>
    </w:p>
    <w:p w14:paraId="4C265CE3" w14:textId="77777777" w:rsidR="00BD4637" w:rsidRPr="00FE00F2" w:rsidRDefault="00BD4637" w:rsidP="00FE00F2">
      <w:pPr>
        <w:numPr>
          <w:ilvl w:val="0"/>
          <w:numId w:val="1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Utilizar la tabla Empleados. Borrar todos los empleados dados de alta entre las fechas 01/01/80 y 31/12/82.</w:t>
      </w:r>
    </w:p>
    <w:p w14:paraId="76C6414F" w14:textId="77777777" w:rsidR="00BD4637" w:rsidRDefault="00BD4637">
      <w:pPr>
        <w:ind w:left="360"/>
        <w:rPr>
          <w:bCs/>
          <w:szCs w:val="20"/>
        </w:rPr>
      </w:pPr>
    </w:p>
    <w:sectPr w:rsidR="00BD463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732CD" w14:textId="77777777" w:rsidR="000B2F40" w:rsidRDefault="000B2F40">
      <w:r>
        <w:separator/>
      </w:r>
    </w:p>
  </w:endnote>
  <w:endnote w:type="continuationSeparator" w:id="0">
    <w:p w14:paraId="48E1CF27" w14:textId="77777777" w:rsidR="000B2F40" w:rsidRDefault="000B2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B05DC" w14:textId="77777777" w:rsidR="005B660E" w:rsidRDefault="005B660E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73A0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044C0" w14:textId="77777777" w:rsidR="000B2F40" w:rsidRDefault="000B2F40">
      <w:r>
        <w:separator/>
      </w:r>
    </w:p>
  </w:footnote>
  <w:footnote w:type="continuationSeparator" w:id="0">
    <w:p w14:paraId="343CC841" w14:textId="77777777" w:rsidR="000B2F40" w:rsidRDefault="000B2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424CD" w14:textId="2BE411CB" w:rsidR="005B660E" w:rsidRDefault="00FE37FD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</w:rPr>
    </w:pPr>
    <w:r>
      <w:rPr>
        <w:rFonts w:ascii="Verdana" w:hAnsi="Verdana"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9B8CC4" wp14:editId="58C8D6C4">
              <wp:simplePos x="0" y="0"/>
              <wp:positionH relativeFrom="column">
                <wp:posOffset>-88900</wp:posOffset>
              </wp:positionH>
              <wp:positionV relativeFrom="paragraph">
                <wp:posOffset>-121285</wp:posOffset>
              </wp:positionV>
              <wp:extent cx="1117600" cy="322580"/>
              <wp:effectExtent l="0" t="254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7600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426A6" w14:textId="13E90BCA" w:rsidR="005B660E" w:rsidRDefault="00FE37F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A0EF35" wp14:editId="5B02C269">
                                <wp:extent cx="934720" cy="226060"/>
                                <wp:effectExtent l="0" t="0" r="0" b="0"/>
                                <wp:docPr id="2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226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9B8C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7pt;margin-top:-9.55pt;width:88pt;height:2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" stroked="f">
              <v:textbox>
                <w:txbxContent>
                  <w:p w14:paraId="587426A6" w14:textId="13E90BCA" w:rsidR="005B660E" w:rsidRDefault="00FE37FD">
                    <w:r>
                      <w:rPr>
                        <w:noProof/>
                      </w:rPr>
                      <w:drawing>
                        <wp:inline distT="0" distB="0" distL="0" distR="0" wp14:anchorId="0EA0EF35" wp14:editId="5B02C269">
                          <wp:extent cx="934720" cy="226060"/>
                          <wp:effectExtent l="0" t="0" r="0" b="0"/>
                          <wp:docPr id="2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226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73A0B">
      <w:rPr>
        <w:rFonts w:ascii="Verdana" w:hAnsi="Verdana"/>
        <w:sz w:val="20"/>
      </w:rPr>
      <w:t>SQL SERVER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772DD"/>
    <w:multiLevelType w:val="hybridMultilevel"/>
    <w:tmpl w:val="8F4246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523C02"/>
    <w:multiLevelType w:val="hybridMultilevel"/>
    <w:tmpl w:val="8F4246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3B"/>
    <w:rsid w:val="000073A2"/>
    <w:rsid w:val="000962F5"/>
    <w:rsid w:val="000B2F40"/>
    <w:rsid w:val="001B670C"/>
    <w:rsid w:val="00274F3B"/>
    <w:rsid w:val="00323B6E"/>
    <w:rsid w:val="00373A0B"/>
    <w:rsid w:val="003D0B8C"/>
    <w:rsid w:val="00516315"/>
    <w:rsid w:val="005875AB"/>
    <w:rsid w:val="005B660E"/>
    <w:rsid w:val="006769D1"/>
    <w:rsid w:val="006875C0"/>
    <w:rsid w:val="006B1F37"/>
    <w:rsid w:val="00754BCF"/>
    <w:rsid w:val="007657FA"/>
    <w:rsid w:val="007D3165"/>
    <w:rsid w:val="00882A0D"/>
    <w:rsid w:val="00A35C64"/>
    <w:rsid w:val="00AA12E4"/>
    <w:rsid w:val="00B209B9"/>
    <w:rsid w:val="00B215B8"/>
    <w:rsid w:val="00B63C66"/>
    <w:rsid w:val="00BD4637"/>
    <w:rsid w:val="00C3715B"/>
    <w:rsid w:val="00C472C2"/>
    <w:rsid w:val="00CA2A16"/>
    <w:rsid w:val="00CF330E"/>
    <w:rsid w:val="00D044B3"/>
    <w:rsid w:val="00E33022"/>
    <w:rsid w:val="00E33D66"/>
    <w:rsid w:val="00E64953"/>
    <w:rsid w:val="00EE4EE7"/>
    <w:rsid w:val="00F3432D"/>
    <w:rsid w:val="00FE00F2"/>
    <w:rsid w:val="00FE2390"/>
    <w:rsid w:val="00FE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50169D64"/>
  <w15:chartTrackingRefBased/>
  <w15:docId w15:val="{1F2D662A-DAED-43BC-931E-6A6F2484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ind w:left="708"/>
      <w:jc w:val="center"/>
      <w:outlineLvl w:val="1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Sangradetextonormal">
    <w:name w:val="Body Text Indent"/>
    <w:basedOn w:val="Normal"/>
    <w:pPr>
      <w:ind w:left="708" w:firstLine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Datos%20de%20programa\Microsoft\Plantillas\SQL_Serv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61E175E0C4C84CB775DFB9EB264AB6" ma:contentTypeVersion="24" ma:contentTypeDescription="Crear nuevo documento." ma:contentTypeScope="" ma:versionID="f053b63859ae3d6d2fb317a977da798d">
  <xsd:schema xmlns:xsd="http://www.w3.org/2001/XMLSchema" xmlns:xs="http://www.w3.org/2001/XMLSchema" xmlns:p="http://schemas.microsoft.com/office/2006/metadata/properties" xmlns:ns2="e6608fcf-24a5-4376-b7b7-63c7be0bb101" targetNamespace="http://schemas.microsoft.com/office/2006/metadata/properties" ma:root="true" ma:fieldsID="f5c90babbb86842735ec45e6d108a822" ns2:_="">
    <xsd:import namespace="e6608fcf-24a5-4376-b7b7-63c7be0bb10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08fcf-24a5-4376-b7b7-63c7be0bb10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e6608fcf-24a5-4376-b7b7-63c7be0bb101" xsi:nil="true"/>
    <Teams_Channel_Section_Location xmlns="e6608fcf-24a5-4376-b7b7-63c7be0bb101" xsi:nil="true"/>
    <IsNotebookLocked xmlns="e6608fcf-24a5-4376-b7b7-63c7be0bb101" xsi:nil="true"/>
    <Owner xmlns="e6608fcf-24a5-4376-b7b7-63c7be0bb101">
      <UserInfo>
        <DisplayName/>
        <AccountId xsi:nil="true"/>
        <AccountType/>
      </UserInfo>
    </Owner>
    <Students xmlns="e6608fcf-24a5-4376-b7b7-63c7be0bb101">
      <UserInfo>
        <DisplayName/>
        <AccountId xsi:nil="true"/>
        <AccountType/>
      </UserInfo>
    </Students>
    <DefaultSectionNames xmlns="e6608fcf-24a5-4376-b7b7-63c7be0bb101" xsi:nil="true"/>
    <NotebookType xmlns="e6608fcf-24a5-4376-b7b7-63c7be0bb101" xsi:nil="true"/>
    <Student_Groups xmlns="e6608fcf-24a5-4376-b7b7-63c7be0bb101">
      <UserInfo>
        <DisplayName/>
        <AccountId xsi:nil="true"/>
        <AccountType/>
      </UserInfo>
    </Student_Groups>
    <AppVersion xmlns="e6608fcf-24a5-4376-b7b7-63c7be0bb101" xsi:nil="true"/>
    <CultureName xmlns="e6608fcf-24a5-4376-b7b7-63c7be0bb101" xsi:nil="true"/>
    <Distribution_Groups xmlns="e6608fcf-24a5-4376-b7b7-63c7be0bb101" xsi:nil="true"/>
    <Self_Registration_Enabled xmlns="e6608fcf-24a5-4376-b7b7-63c7be0bb101" xsi:nil="true"/>
    <Has_Teacher_Only_SectionGroup xmlns="e6608fcf-24a5-4376-b7b7-63c7be0bb101" xsi:nil="true"/>
    <LMS_Mappings xmlns="e6608fcf-24a5-4376-b7b7-63c7be0bb101" xsi:nil="true"/>
    <Invited_Teachers xmlns="e6608fcf-24a5-4376-b7b7-63c7be0bb101" xsi:nil="true"/>
    <Invited_Students xmlns="e6608fcf-24a5-4376-b7b7-63c7be0bb101" xsi:nil="true"/>
    <FolderType xmlns="e6608fcf-24a5-4376-b7b7-63c7be0bb101" xsi:nil="true"/>
    <Teachers xmlns="e6608fcf-24a5-4376-b7b7-63c7be0bb101">
      <UserInfo>
        <DisplayName/>
        <AccountId xsi:nil="true"/>
        <AccountType/>
      </UserInfo>
    </Teachers>
    <Templates xmlns="e6608fcf-24a5-4376-b7b7-63c7be0bb101" xsi:nil="true"/>
    <Is_Collaboration_Space_Locked xmlns="e6608fcf-24a5-4376-b7b7-63c7be0bb101" xsi:nil="true"/>
    <TeamsChannelId xmlns="e6608fcf-24a5-4376-b7b7-63c7be0bb101" xsi:nil="true"/>
  </documentManagement>
</p:properties>
</file>

<file path=customXml/itemProps1.xml><?xml version="1.0" encoding="utf-8"?>
<ds:datastoreItem xmlns:ds="http://schemas.openxmlformats.org/officeDocument/2006/customXml" ds:itemID="{99A9D31A-8954-4416-8E40-CD22BEF29A5D}"/>
</file>

<file path=customXml/itemProps2.xml><?xml version="1.0" encoding="utf-8"?>
<ds:datastoreItem xmlns:ds="http://schemas.openxmlformats.org/officeDocument/2006/customXml" ds:itemID="{AAA8C6B1-BFDA-4810-ADD8-42A113DAFA71}"/>
</file>

<file path=customXml/itemProps3.xml><?xml version="1.0" encoding="utf-8"?>
<ds:datastoreItem xmlns:ds="http://schemas.openxmlformats.org/officeDocument/2006/customXml" ds:itemID="{DAF1A12A-C0B6-44B0-9907-E96410AEDDF3}"/>
</file>

<file path=docProps/app.xml><?xml version="1.0" encoding="utf-8"?>
<Properties xmlns="http://schemas.openxmlformats.org/officeDocument/2006/extended-properties" xmlns:vt="http://schemas.openxmlformats.org/officeDocument/2006/docPropsVTypes">
  <Template>SQL_Server.dot</Template>
  <TotalTime>0</TotalTime>
  <Pages>2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DE ACCIÓN SOLUCIONES</vt:lpstr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DE ACCION</dc:title>
  <dc:subject/>
  <dc:creator>Francisco García Serrano</dc:creator>
  <cp:keywords/>
  <dc:description/>
  <cp:lastModifiedBy>Francisco García Serrano</cp:lastModifiedBy>
  <cp:revision>2</cp:revision>
  <cp:lastPrinted>1601-01-01T00:00:00Z</cp:lastPrinted>
  <dcterms:created xsi:type="dcterms:W3CDTF">2020-12-10T08:34:00Z</dcterms:created>
  <dcterms:modified xsi:type="dcterms:W3CDTF">2020-12-10T08:34:00Z</dcterms:modified>
  <cp:category>SQL SERVER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0x0101002461E175E0C4C84CB775DFB9EB264AB6</vt:lpwstr>
  </property>
</Properties>
</file>