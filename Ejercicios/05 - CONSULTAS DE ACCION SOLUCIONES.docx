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8970" w14:textId="77777777" w:rsidR="00BD4637" w:rsidRDefault="00BD4637">
      <w:pPr>
        <w:pStyle w:val="Ttulo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t>CONSULTAS DE ACCIÓN</w:t>
      </w:r>
    </w:p>
    <w:p w14:paraId="35EC69DA" w14:textId="77777777" w:rsidR="00BD4637" w:rsidRDefault="00BD4637">
      <w:pPr>
        <w:rPr>
          <w:b/>
          <w:bCs/>
        </w:rPr>
      </w:pPr>
    </w:p>
    <w:p w14:paraId="49A593B5" w14:textId="77777777" w:rsidR="00BD4637" w:rsidRPr="00E64953" w:rsidRDefault="00BD4637">
      <w:pPr>
        <w:numPr>
          <w:ilvl w:val="0"/>
          <w:numId w:val="1"/>
        </w:numPr>
        <w:rPr>
          <w:b/>
          <w:color w:val="0000FF"/>
          <w:szCs w:val="20"/>
        </w:rPr>
      </w:pPr>
      <w:r>
        <w:rPr>
          <w:rFonts w:ascii="Verdana" w:hAnsi="Verdana"/>
          <w:bCs/>
          <w:sz w:val="20"/>
          <w:szCs w:val="20"/>
        </w:rPr>
        <w:t>Dar de alta con fecha actual al empleado Escriche como programador perteneciente al  departamento de informática.  Tendrá un salario base de 70000 pts/mes y no cobrara comisión</w:t>
      </w:r>
      <w:r w:rsidR="00E64953">
        <w:rPr>
          <w:rFonts w:ascii="Verdana" w:hAnsi="Verdana"/>
          <w:bCs/>
          <w:sz w:val="20"/>
          <w:szCs w:val="20"/>
        </w:rPr>
        <w:t>.  ¿Qué consultas deberiamos hacer?</w:t>
      </w:r>
    </w:p>
    <w:p w14:paraId="7020537A" w14:textId="77777777" w:rsidR="00E64953" w:rsidRDefault="00E64953" w:rsidP="00E64953">
      <w:pPr>
        <w:ind w:left="360"/>
        <w:rPr>
          <w:b/>
          <w:color w:val="0000FF"/>
          <w:szCs w:val="20"/>
        </w:rPr>
      </w:pPr>
    </w:p>
    <w:p w14:paraId="232F6F86" w14:textId="77777777" w:rsidR="00E33D66" w:rsidRDefault="00E33D66" w:rsidP="00E33D66">
      <w:pPr>
        <w:rPr>
          <w:rFonts w:ascii="Verdana" w:hAnsi="Verdana"/>
          <w:bCs/>
          <w:sz w:val="20"/>
          <w:szCs w:val="20"/>
          <w:lang w:val="en-GB"/>
        </w:rPr>
      </w:pPr>
    </w:p>
    <w:p w14:paraId="6DD6396D" w14:textId="77777777" w:rsidR="00E33D66" w:rsidRDefault="00E33D66" w:rsidP="00E33D66">
      <w:pPr>
        <w:rPr>
          <w:rFonts w:ascii="Verdana" w:hAnsi="Verdana"/>
          <w:bCs/>
          <w:sz w:val="20"/>
          <w:szCs w:val="20"/>
        </w:rPr>
      </w:pPr>
      <w:r w:rsidRPr="00E33D66">
        <w:rPr>
          <w:rFonts w:ascii="Verdana" w:hAnsi="Verdana"/>
          <w:bCs/>
          <w:sz w:val="20"/>
          <w:szCs w:val="20"/>
        </w:rPr>
        <w:t>Opcion 1 introducimos el codigo 50 informatica.</w:t>
      </w:r>
    </w:p>
    <w:p w14:paraId="4E65EAF4" w14:textId="77777777" w:rsidR="00E33D66" w:rsidRPr="00E33D66" w:rsidRDefault="00E33D66" w:rsidP="00E33D66">
      <w:pPr>
        <w:rPr>
          <w:rFonts w:ascii="Verdana" w:hAnsi="Verdana"/>
          <w:bCs/>
          <w:sz w:val="20"/>
          <w:szCs w:val="20"/>
        </w:rPr>
      </w:pPr>
    </w:p>
    <w:p w14:paraId="36F38342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2222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'Escriche'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'Programador'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7830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'04/05/2010'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70000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36FF550B" w14:textId="77777777" w:rsidR="00E33D66" w:rsidRDefault="00E33D66" w:rsidP="00E33D66">
      <w:pPr>
        <w:rPr>
          <w:rFonts w:ascii="Verdana" w:hAnsi="Verdana"/>
          <w:bCs/>
          <w:sz w:val="20"/>
          <w:szCs w:val="20"/>
          <w:lang w:val="en-GB"/>
        </w:rPr>
      </w:pPr>
    </w:p>
    <w:p w14:paraId="7C6E4735" w14:textId="77777777" w:rsidR="00E33D66" w:rsidRDefault="00E33D66" w:rsidP="00E33D66">
      <w:pPr>
        <w:rPr>
          <w:rFonts w:ascii="Verdana" w:hAnsi="Verdana"/>
          <w:bCs/>
          <w:sz w:val="20"/>
          <w:szCs w:val="20"/>
          <w:lang w:val="en-GB"/>
        </w:rPr>
      </w:pPr>
      <w:r w:rsidRPr="00E33D66">
        <w:rPr>
          <w:rFonts w:ascii="Verdana" w:hAnsi="Verdana"/>
          <w:bCs/>
          <w:sz w:val="20"/>
          <w:szCs w:val="20"/>
          <w:lang w:val="en-GB"/>
        </w:rPr>
        <w:t>Opcion 2</w:t>
      </w:r>
    </w:p>
    <w:p w14:paraId="2DAEAFA5" w14:textId="77777777" w:rsidR="00E33D66" w:rsidRPr="00E33D66" w:rsidRDefault="00E33D66" w:rsidP="00E33D66">
      <w:pPr>
        <w:rPr>
          <w:rFonts w:ascii="Verdana" w:hAnsi="Verdana"/>
          <w:bCs/>
          <w:sz w:val="20"/>
          <w:szCs w:val="20"/>
          <w:lang w:val="en-GB"/>
        </w:rPr>
      </w:pPr>
    </w:p>
    <w:p w14:paraId="21951C4B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2222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'Escriche'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'Programador'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7830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'04/05/2010'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70000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14:paraId="706B2A6E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dnombre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'informatica'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5A47BF36" w14:textId="77777777" w:rsidR="00CA2A16" w:rsidRPr="00E33D66" w:rsidRDefault="00CA2A16" w:rsidP="00E64953">
      <w:pPr>
        <w:ind w:left="360"/>
        <w:rPr>
          <w:b/>
          <w:color w:val="0000FF"/>
          <w:szCs w:val="20"/>
          <w:lang w:val="en-US"/>
        </w:rPr>
      </w:pPr>
    </w:p>
    <w:p w14:paraId="0D7F6133" w14:textId="77777777" w:rsidR="00BD4637" w:rsidRDefault="00BD46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Se quiere dar de alta un departamento de </w:t>
      </w:r>
      <w:r w:rsidR="00A35C64">
        <w:rPr>
          <w:rFonts w:ascii="Verdana" w:hAnsi="Verdana"/>
          <w:bCs/>
          <w:sz w:val="20"/>
          <w:szCs w:val="20"/>
        </w:rPr>
        <w:t>Recursos Humanos</w:t>
      </w:r>
      <w:r>
        <w:rPr>
          <w:rFonts w:ascii="Verdana" w:hAnsi="Verdana"/>
          <w:bCs/>
          <w:sz w:val="20"/>
          <w:szCs w:val="20"/>
        </w:rPr>
        <w:t xml:space="preserve"> situado en </w:t>
      </w:r>
      <w:r w:rsidR="00A35C64">
        <w:rPr>
          <w:rFonts w:ascii="Verdana" w:hAnsi="Verdana"/>
          <w:bCs/>
          <w:sz w:val="20"/>
          <w:szCs w:val="20"/>
        </w:rPr>
        <w:t>Soria</w:t>
      </w:r>
      <w:r w:rsidR="007D3165">
        <w:rPr>
          <w:rFonts w:ascii="Verdana" w:hAnsi="Verdana"/>
          <w:bCs/>
          <w:sz w:val="20"/>
          <w:szCs w:val="20"/>
        </w:rPr>
        <w:t xml:space="preserve"> y otro departamento de Informática en Alicante.  Realizar la acción lo más rápido posible para el servidor.</w:t>
      </w:r>
    </w:p>
    <w:p w14:paraId="6AC08830" w14:textId="77777777" w:rsidR="00BD4637" w:rsidRDefault="00BD4637" w:rsidP="00B63C66">
      <w:pPr>
        <w:pStyle w:val="Sangradetextonormal"/>
        <w:ind w:left="0" w:firstLine="0"/>
        <w:rPr>
          <w:b/>
        </w:rPr>
      </w:pPr>
    </w:p>
    <w:p w14:paraId="77358F26" w14:textId="77777777" w:rsidR="00B209B9" w:rsidRP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DNOMBRE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LOC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5CC18C5B" w14:textId="77777777" w:rsid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'RECURSOS HUMANOS'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8325A1A" w14:textId="77777777" w:rsidR="00B63C66" w:rsidRDefault="00B209B9" w:rsidP="00B209B9">
      <w:pPr>
        <w:pStyle w:val="Sangradetextonormal"/>
        <w:ind w:left="0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'INFORMATICA'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'ALICANTE'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EB73F29" w14:textId="77777777" w:rsidR="00B209B9" w:rsidRPr="00B63C66" w:rsidRDefault="00B209B9" w:rsidP="00B209B9">
      <w:pPr>
        <w:pStyle w:val="Sangradetextonormal"/>
        <w:ind w:left="0" w:firstLine="0"/>
        <w:rPr>
          <w:b/>
          <w:lang w:val="en-GB"/>
        </w:rPr>
      </w:pPr>
    </w:p>
    <w:p w14:paraId="26FEC5B6" w14:textId="77777777" w:rsidR="00BD4637" w:rsidRDefault="00BD46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El departamento de ventas por motivos de peseteros se traslada a Lérida , realizar dicha modificación.</w:t>
      </w:r>
    </w:p>
    <w:p w14:paraId="16F3AB57" w14:textId="77777777" w:rsidR="00BD4637" w:rsidRDefault="00BD4637">
      <w:pPr>
        <w:ind w:left="708"/>
        <w:rPr>
          <w:b/>
          <w:color w:val="0000FF"/>
          <w:szCs w:val="20"/>
        </w:rPr>
      </w:pPr>
    </w:p>
    <w:p w14:paraId="1D00E261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DNOMBRE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'VENTAS'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LOC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'Lerida'</w:t>
      </w:r>
    </w:p>
    <w:p w14:paraId="45F95870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30</w:t>
      </w:r>
    </w:p>
    <w:p w14:paraId="09C2992E" w14:textId="77777777" w:rsidR="00B63C66" w:rsidRPr="00E33D66" w:rsidRDefault="00B63C66">
      <w:pPr>
        <w:ind w:left="708"/>
        <w:rPr>
          <w:b/>
          <w:color w:val="0000FF"/>
          <w:szCs w:val="20"/>
          <w:lang w:val="en-US"/>
        </w:rPr>
      </w:pPr>
    </w:p>
    <w:p w14:paraId="097B410C" w14:textId="77777777" w:rsidR="00BD4637" w:rsidRDefault="00BD46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En el departamento anterior</w:t>
      </w:r>
      <w:r w:rsidR="00CA2A16">
        <w:rPr>
          <w:rFonts w:ascii="Verdana" w:hAnsi="Verdana"/>
          <w:bCs/>
          <w:sz w:val="20"/>
          <w:szCs w:val="20"/>
        </w:rPr>
        <w:t xml:space="preserve"> (VENTAS)</w:t>
      </w:r>
      <w:r>
        <w:rPr>
          <w:rFonts w:ascii="Verdana" w:hAnsi="Verdana"/>
          <w:bCs/>
          <w:sz w:val="20"/>
          <w:szCs w:val="20"/>
        </w:rPr>
        <w:t xml:space="preserve"> se dan de alta dos empleados: Julián Romeral y Luis Alonso.  Su salario base es de </w:t>
      </w:r>
      <w:smartTag w:uri="urn:schemas-microsoft-com:office:smarttags" w:element="metricconverter">
        <w:smartTagPr>
          <w:attr w:name="ProductID" w:val="80000 Pts"/>
        </w:smartTagPr>
        <w:r>
          <w:rPr>
            <w:rFonts w:ascii="Verdana" w:hAnsi="Verdana"/>
            <w:bCs/>
            <w:sz w:val="20"/>
            <w:szCs w:val="20"/>
          </w:rPr>
          <w:t>80000 Pts</w:t>
        </w:r>
      </w:smartTag>
      <w:r>
        <w:rPr>
          <w:rFonts w:ascii="Verdana" w:hAnsi="Verdana"/>
          <w:bCs/>
          <w:sz w:val="20"/>
          <w:szCs w:val="20"/>
        </w:rPr>
        <w:t>. y cobrarán una comisión del 15% de su salario.</w:t>
      </w:r>
    </w:p>
    <w:p w14:paraId="587B19D6" w14:textId="77777777" w:rsidR="00BD4637" w:rsidRDefault="00BD4637">
      <w:pPr>
        <w:ind w:left="708"/>
        <w:rPr>
          <w:b/>
          <w:color w:val="0000FF"/>
          <w:szCs w:val="20"/>
        </w:rPr>
      </w:pPr>
    </w:p>
    <w:p w14:paraId="059B1497" w14:textId="77777777" w:rsidR="00CA2A16" w:rsidRPr="00E33D66" w:rsidRDefault="00CA2A16" w:rsidP="00E33D66">
      <w:pPr>
        <w:rPr>
          <w:rFonts w:ascii="Verdana" w:hAnsi="Verdana"/>
          <w:bCs/>
          <w:sz w:val="20"/>
          <w:szCs w:val="20"/>
          <w:lang w:val="en-GB"/>
        </w:rPr>
      </w:pPr>
      <w:r w:rsidRPr="00E33D66">
        <w:rPr>
          <w:rFonts w:ascii="Verdana" w:hAnsi="Verdana"/>
          <w:bCs/>
          <w:sz w:val="20"/>
          <w:szCs w:val="20"/>
          <w:lang w:val="en-GB"/>
        </w:rPr>
        <w:t>Opcion 1</w:t>
      </w:r>
    </w:p>
    <w:p w14:paraId="2971A346" w14:textId="77777777" w:rsid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COMISION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79173AC" w14:textId="77777777" w:rsid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14:paraId="720F4CA5" w14:textId="77777777" w:rsid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'Romeral'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sz w:val="20"/>
          <w:szCs w:val="20"/>
        </w:rPr>
        <w:t>80000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0.15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FFC5ADD" w14:textId="77777777" w:rsidR="00B63C66" w:rsidRDefault="00B209B9" w:rsidP="00B209B9">
      <w:pPr>
        <w:ind w:left="708"/>
        <w:rPr>
          <w:b/>
          <w:color w:val="0000FF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'Alonso'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sz w:val="20"/>
          <w:szCs w:val="20"/>
        </w:rPr>
        <w:t>80000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0.15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F36B31E" w14:textId="77777777" w:rsidR="00CA2A16" w:rsidRDefault="00CA2A16" w:rsidP="00CA2A16">
      <w:pPr>
        <w:ind w:left="708"/>
        <w:rPr>
          <w:b/>
          <w:color w:val="0000FF"/>
          <w:szCs w:val="20"/>
        </w:rPr>
      </w:pPr>
    </w:p>
    <w:p w14:paraId="10824FC8" w14:textId="77777777" w:rsidR="00CA2A16" w:rsidRPr="00E33D66" w:rsidRDefault="00CA2A16" w:rsidP="00E33D66">
      <w:pPr>
        <w:rPr>
          <w:rFonts w:ascii="Verdana" w:hAnsi="Verdana"/>
          <w:bCs/>
          <w:sz w:val="20"/>
          <w:szCs w:val="20"/>
        </w:rPr>
      </w:pPr>
      <w:r w:rsidRPr="00E33D66">
        <w:rPr>
          <w:rFonts w:ascii="Verdana" w:hAnsi="Verdana"/>
          <w:bCs/>
          <w:sz w:val="20"/>
          <w:szCs w:val="20"/>
        </w:rPr>
        <w:t>Opcion 2 el 30 lo buscamos con subconsulta por nombre</w:t>
      </w:r>
    </w:p>
    <w:p w14:paraId="723B62E0" w14:textId="77777777" w:rsid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COMISION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B4D268E" w14:textId="77777777" w:rsidR="00B209B9" w:rsidRP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</w:p>
    <w:p w14:paraId="09CD071B" w14:textId="77777777" w:rsidR="00B209B9" w:rsidRP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2223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'Romeral'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80000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,(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80000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0.15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),(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dnombre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'ventas'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14:paraId="1996517B" w14:textId="77777777" w:rsidR="00CA2A16" w:rsidRDefault="00B209B9" w:rsidP="00E33D66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2224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'Alonso'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80000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,(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80000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0.15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),(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dnombre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'ventas'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14:paraId="36C097C7" w14:textId="77777777" w:rsidR="00E33D66" w:rsidRPr="00B209B9" w:rsidRDefault="00E33D66" w:rsidP="00E33D66">
      <w:pPr>
        <w:rPr>
          <w:b/>
          <w:color w:val="0000FF"/>
          <w:szCs w:val="20"/>
          <w:lang w:val="en-US"/>
        </w:rPr>
      </w:pPr>
    </w:p>
    <w:p w14:paraId="158B7AB2" w14:textId="77777777" w:rsidR="00BD4637" w:rsidRDefault="00BD46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la comisión de los empleados de la empresa, de forma que todos tengan un incremento del 10% del salario.</w:t>
      </w:r>
    </w:p>
    <w:p w14:paraId="22EECA7E" w14:textId="77777777" w:rsidR="00B63C66" w:rsidRPr="00B63C66" w:rsidRDefault="00B63C66" w:rsidP="00B63C66">
      <w:pPr>
        <w:ind w:left="708"/>
        <w:rPr>
          <w:b/>
          <w:color w:val="0000FF"/>
          <w:szCs w:val="20"/>
        </w:rPr>
      </w:pPr>
    </w:p>
    <w:p w14:paraId="3DDB16B8" w14:textId="77777777" w:rsidR="00CA2A16" w:rsidRDefault="00E33D66">
      <w:pPr>
        <w:ind w:left="36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COMISION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+=(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SALARIO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0.10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19036D9C" w14:textId="77777777" w:rsidR="00E33D66" w:rsidRPr="00E33D66" w:rsidRDefault="00E33D66">
      <w:pPr>
        <w:ind w:left="360"/>
        <w:rPr>
          <w:b/>
          <w:color w:val="0000FF"/>
          <w:szCs w:val="20"/>
          <w:lang w:val="en-US"/>
        </w:rPr>
      </w:pPr>
    </w:p>
    <w:p w14:paraId="3390A834" w14:textId="77777777" w:rsidR="00BD4637" w:rsidRDefault="00A35C64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Incrementar en 10000</w:t>
      </w:r>
      <w:r w:rsidR="00BD4637">
        <w:rPr>
          <w:rFonts w:ascii="Verdana" w:hAnsi="Verdana"/>
          <w:bCs/>
          <w:sz w:val="20"/>
          <w:szCs w:val="20"/>
        </w:rPr>
        <w:t xml:space="preserve"> el salario de los interinos de la plantilla que trabajen en el turno de noche.</w:t>
      </w:r>
    </w:p>
    <w:p w14:paraId="4F91A503" w14:textId="77777777" w:rsidR="00BD4637" w:rsidRDefault="00BD4637">
      <w:pPr>
        <w:ind w:left="360"/>
        <w:rPr>
          <w:bCs/>
          <w:szCs w:val="20"/>
        </w:rPr>
      </w:pPr>
    </w:p>
    <w:p w14:paraId="217440EE" w14:textId="77777777" w:rsidR="00B63C66" w:rsidRDefault="00E33D66">
      <w:pPr>
        <w:ind w:left="36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PLANTILLA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SALARIO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+=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10000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FUNCION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'interino'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</w:p>
    <w:p w14:paraId="03EB9FF7" w14:textId="77777777" w:rsidR="00E33D66" w:rsidRPr="00E33D66" w:rsidRDefault="00E33D66">
      <w:pPr>
        <w:ind w:left="360"/>
        <w:rPr>
          <w:bCs/>
          <w:szCs w:val="20"/>
          <w:lang w:val="en-US"/>
        </w:rPr>
      </w:pPr>
    </w:p>
    <w:p w14:paraId="01646E5F" w14:textId="77777777" w:rsidR="006B1F37" w:rsidRDefault="006B1F37" w:rsidP="006B1F3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Ha llegado un nuevo doctor a la Paz.  Su apellido es House y su especialidad es Diagnostico.   Introducir el siguiente número de doctor disponible.</w:t>
      </w:r>
    </w:p>
    <w:p w14:paraId="04EAE95D" w14:textId="77777777" w:rsidR="006B1F37" w:rsidRDefault="006B1F37" w:rsidP="006B1F37">
      <w:pPr>
        <w:ind w:left="720"/>
        <w:rPr>
          <w:bCs/>
          <w:szCs w:val="20"/>
        </w:rPr>
      </w:pPr>
    </w:p>
    <w:p w14:paraId="430746C3" w14:textId="77777777" w:rsidR="006B1F37" w:rsidRPr="006B1F37" w:rsidRDefault="006B1F37" w:rsidP="006B1F3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doctor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09329219" w14:textId="77777777" w:rsidR="006B1F37" w:rsidRPr="006B1F37" w:rsidRDefault="006B1F37" w:rsidP="006B1F3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B1F3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hospital_cod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</w:t>
      </w:r>
    </w:p>
    <w:p w14:paraId="741B88D8" w14:textId="77777777" w:rsidR="006B1F37" w:rsidRDefault="006B1F37" w:rsidP="006B1F3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F5DB669" w14:textId="77777777" w:rsidR="006B1F37" w:rsidRDefault="006B1F37" w:rsidP="006B1F3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doctor_no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doctor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92BC25F" w14:textId="77777777" w:rsidR="006B1F37" w:rsidRDefault="006B1F37" w:rsidP="00B209B9">
      <w:pPr>
        <w:rPr>
          <w:bCs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'House'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'Diagnostico'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ECC8364" w14:textId="77777777" w:rsidR="006B1F37" w:rsidRPr="006B1F37" w:rsidRDefault="006B1F37" w:rsidP="006B1F37">
      <w:pPr>
        <w:ind w:left="720"/>
        <w:rPr>
          <w:bCs/>
          <w:szCs w:val="20"/>
        </w:rPr>
      </w:pPr>
    </w:p>
    <w:p w14:paraId="56D954BD" w14:textId="77777777" w:rsidR="00BD4637" w:rsidRDefault="00EE4EE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Incrementar </w:t>
      </w:r>
      <w:r w:rsidR="00BD4637">
        <w:rPr>
          <w:rFonts w:ascii="Verdana" w:hAnsi="Verdana"/>
          <w:bCs/>
          <w:sz w:val="20"/>
          <w:szCs w:val="20"/>
        </w:rPr>
        <w:t>el salario de los empleados del departamento de ventas</w:t>
      </w:r>
      <w:r>
        <w:rPr>
          <w:rFonts w:ascii="Verdana" w:hAnsi="Verdana"/>
          <w:bCs/>
          <w:sz w:val="20"/>
          <w:szCs w:val="20"/>
        </w:rPr>
        <w:t xml:space="preserve"> de modo que cobren 5000 más que el empleado que menos cobre con oficio EMPLEADO.</w:t>
      </w:r>
    </w:p>
    <w:p w14:paraId="6A94C673" w14:textId="77777777" w:rsidR="00B63C66" w:rsidRDefault="00B63C66">
      <w:pPr>
        <w:ind w:left="708"/>
        <w:rPr>
          <w:b/>
          <w:color w:val="0000FF"/>
          <w:szCs w:val="20"/>
        </w:rPr>
      </w:pPr>
    </w:p>
    <w:p w14:paraId="688E2A47" w14:textId="77777777" w:rsidR="00CA2A16" w:rsidRPr="00E33D66" w:rsidRDefault="00E33D66">
      <w:pPr>
        <w:ind w:left="708"/>
        <w:rPr>
          <w:b/>
          <w:color w:val="0000FF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SALARIO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+=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>5000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+(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MIN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SALARIO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30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OFICIO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'EMPLEADO'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30F8D357" w14:textId="77777777" w:rsidR="00CA2A16" w:rsidRPr="00CA2A16" w:rsidRDefault="00CA2A16">
      <w:pPr>
        <w:ind w:left="708"/>
        <w:rPr>
          <w:b/>
          <w:color w:val="0000FF"/>
          <w:szCs w:val="20"/>
          <w:lang w:val="en-GB"/>
        </w:rPr>
      </w:pPr>
    </w:p>
    <w:p w14:paraId="54D07982" w14:textId="77777777" w:rsidR="00BD4637" w:rsidRDefault="000073A2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Ha llegado un nuevo doctor a la Paz.  Su apellido es House y su especialidad es Diagnostico. </w:t>
      </w:r>
      <w:r w:rsidR="006875C0">
        <w:rPr>
          <w:rFonts w:ascii="Verdana" w:hAnsi="Verdana"/>
          <w:bCs/>
          <w:sz w:val="20"/>
          <w:szCs w:val="20"/>
        </w:rPr>
        <w:t xml:space="preserve">  Introducir el siguiente número de doctor disponible.</w:t>
      </w:r>
    </w:p>
    <w:p w14:paraId="5CD26650" w14:textId="77777777" w:rsidR="00BD4637" w:rsidRDefault="00BD4637">
      <w:pPr>
        <w:ind w:left="708"/>
        <w:rPr>
          <w:b/>
          <w:color w:val="0000FF"/>
          <w:szCs w:val="20"/>
        </w:rPr>
      </w:pPr>
    </w:p>
    <w:p w14:paraId="0EABEF18" w14:textId="77777777" w:rsidR="00CA2A16" w:rsidRDefault="00E33D66">
      <w:pPr>
        <w:ind w:left="708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NUM_CAMA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-=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100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'SAN CARLOS'</w:t>
      </w:r>
    </w:p>
    <w:p w14:paraId="75003200" w14:textId="77777777" w:rsidR="00E33D66" w:rsidRPr="00E33D66" w:rsidRDefault="00E33D66">
      <w:pPr>
        <w:ind w:left="708"/>
        <w:rPr>
          <w:b/>
          <w:color w:val="0000FF"/>
          <w:szCs w:val="20"/>
          <w:lang w:val="en-US"/>
        </w:rPr>
      </w:pPr>
    </w:p>
    <w:p w14:paraId="238B1261" w14:textId="77777777" w:rsidR="00CF330E" w:rsidRDefault="00CF330E" w:rsidP="00CF330E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el salario de los empleados trabajen en la paz y estén destinados a Psiquiatría.  Subirles el sueldo 20000 Ptas. más que al señor Amigo R.</w:t>
      </w:r>
    </w:p>
    <w:p w14:paraId="294CC7C4" w14:textId="77777777" w:rsidR="00CF330E" w:rsidRDefault="00CF330E" w:rsidP="00CF330E">
      <w:pPr>
        <w:ind w:left="360"/>
        <w:rPr>
          <w:bCs/>
          <w:szCs w:val="20"/>
          <w:lang w:val="es-ES_tradnl"/>
        </w:rPr>
      </w:pPr>
    </w:p>
    <w:p w14:paraId="01986A59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PLANTILLA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SALARIO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SALARIO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20000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PLANTILLA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APELLIDO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'Amigo R.'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4F347807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HOSPITAL_COD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HOSPITAL_COD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 PAZ'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2AED7804" w14:textId="77777777" w:rsidR="00CA2A16" w:rsidRDefault="00E33D66" w:rsidP="00E33D66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SALA_COD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SALA_COD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'Psiquiátricos'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7321FDBA" w14:textId="77777777" w:rsidR="00E33D66" w:rsidRPr="00E33D66" w:rsidRDefault="00E33D66" w:rsidP="00E33D66">
      <w:pPr>
        <w:ind w:left="360"/>
        <w:rPr>
          <w:bCs/>
          <w:szCs w:val="20"/>
          <w:lang w:val="en-US"/>
        </w:rPr>
      </w:pPr>
    </w:p>
    <w:p w14:paraId="7A0FC553" w14:textId="77777777" w:rsidR="00CF330E" w:rsidRDefault="00CF330E" w:rsidP="00CF330E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Borrar los empleados cuyo nombre de departamento sea producción.</w:t>
      </w:r>
    </w:p>
    <w:p w14:paraId="4A11EBA0" w14:textId="77777777" w:rsidR="00CF330E" w:rsidRDefault="00CF330E" w:rsidP="00CF330E">
      <w:pPr>
        <w:rPr>
          <w:rFonts w:ascii="Verdana" w:hAnsi="Verdana"/>
          <w:bCs/>
          <w:sz w:val="20"/>
          <w:szCs w:val="20"/>
        </w:rPr>
      </w:pPr>
    </w:p>
    <w:p w14:paraId="2C893750" w14:textId="77777777" w:rsidR="00E33D66" w:rsidRDefault="00E33D66" w:rsidP="00CA2A16">
      <w:pPr>
        <w:rPr>
          <w:rFonts w:ascii="Verdana" w:hAnsi="Verdana"/>
          <w:bCs/>
          <w:sz w:val="20"/>
          <w:szCs w:val="20"/>
          <w:lang w:val="en-GB"/>
        </w:rPr>
      </w:pPr>
      <w:r>
        <w:rPr>
          <w:rFonts w:ascii="Verdana" w:hAnsi="Verdana"/>
          <w:bCs/>
          <w:sz w:val="20"/>
          <w:szCs w:val="20"/>
          <w:lang w:val="en-GB"/>
        </w:rPr>
        <w:t>OPCION 1</w:t>
      </w:r>
    </w:p>
    <w:p w14:paraId="271BB7E7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6D6AE977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</w:p>
    <w:p w14:paraId="398B5E2F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</w:p>
    <w:p w14:paraId="32A916E7" w14:textId="77777777" w:rsid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'PRODUCCION'</w:t>
      </w:r>
    </w:p>
    <w:p w14:paraId="1BE06FFD" w14:textId="77777777" w:rsidR="00E33D66" w:rsidRDefault="00E33D66" w:rsidP="00CA2A16">
      <w:pPr>
        <w:rPr>
          <w:rFonts w:ascii="Verdana" w:hAnsi="Verdana"/>
          <w:bCs/>
          <w:sz w:val="20"/>
          <w:szCs w:val="20"/>
        </w:rPr>
      </w:pPr>
    </w:p>
    <w:p w14:paraId="0C350F1C" w14:textId="77777777" w:rsidR="00E33D66" w:rsidRPr="00E33D66" w:rsidRDefault="00E33D66" w:rsidP="00CA2A16">
      <w:pPr>
        <w:rPr>
          <w:rFonts w:ascii="Verdana" w:hAnsi="Verdana"/>
          <w:bCs/>
          <w:sz w:val="20"/>
          <w:szCs w:val="20"/>
          <w:lang w:val="en-GB"/>
        </w:rPr>
      </w:pPr>
      <w:r w:rsidRPr="00E33D66">
        <w:rPr>
          <w:rFonts w:ascii="Verdana" w:hAnsi="Verdana"/>
          <w:bCs/>
          <w:sz w:val="20"/>
          <w:szCs w:val="20"/>
          <w:lang w:val="en-GB"/>
        </w:rPr>
        <w:t>OPCION 2</w:t>
      </w:r>
    </w:p>
    <w:p w14:paraId="6A91629C" w14:textId="77777777" w:rsid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680F8C6" w14:textId="77777777" w:rsidR="00E33D66" w:rsidRPr="00E33D66" w:rsidRDefault="00E33D66" w:rsidP="00E33D66">
      <w:pPr>
        <w:rPr>
          <w:rFonts w:ascii="Verdana" w:hAnsi="Verdana"/>
          <w:bCs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DEPT_NO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DNOMBRE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'PRODUCCION'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7CD4B8AA" w14:textId="77777777" w:rsidR="00CA2A16" w:rsidRPr="00E33D66" w:rsidRDefault="00CA2A16" w:rsidP="00CF330E">
      <w:pPr>
        <w:rPr>
          <w:rFonts w:ascii="Verdana" w:hAnsi="Verdana"/>
          <w:bCs/>
          <w:sz w:val="20"/>
          <w:szCs w:val="20"/>
          <w:lang w:val="en-US"/>
        </w:rPr>
      </w:pPr>
    </w:p>
    <w:p w14:paraId="07BD51D0" w14:textId="77777777" w:rsidR="006B1F37" w:rsidRPr="00E33D66" w:rsidRDefault="006B1F37" w:rsidP="00E33D66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Crear una tabla llamada Listaespera e insertar los enfermos con el sexo masculino.</w:t>
      </w:r>
    </w:p>
    <w:p w14:paraId="04F85C60" w14:textId="77777777" w:rsidR="00CA2A16" w:rsidRPr="006B1F37" w:rsidRDefault="00CA2A16" w:rsidP="00CA2A16">
      <w:pPr>
        <w:rPr>
          <w:b/>
          <w:color w:val="0000FF"/>
          <w:szCs w:val="20"/>
        </w:rPr>
      </w:pPr>
    </w:p>
    <w:p w14:paraId="46FC911D" w14:textId="77777777" w:rsidR="00CA2A16" w:rsidRDefault="00E33D66" w:rsidP="00CA2A16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D044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LISTAESPERA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ENFERMO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33D6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'M'</w:t>
      </w:r>
    </w:p>
    <w:p w14:paraId="6257CEE3" w14:textId="77777777" w:rsidR="00E33D66" w:rsidRPr="00E33D66" w:rsidRDefault="00E33D66" w:rsidP="00CA2A16">
      <w:pPr>
        <w:rPr>
          <w:b/>
          <w:color w:val="0000FF"/>
          <w:szCs w:val="20"/>
          <w:lang w:val="en-US"/>
        </w:rPr>
      </w:pPr>
    </w:p>
    <w:p w14:paraId="5DA8D3FF" w14:textId="77777777" w:rsidR="00A35C64" w:rsidRPr="00E33D66" w:rsidRDefault="00A35C64" w:rsidP="00E33D66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Insertar los enfermos en lista de espera que se hayan nacido antes de 1960.</w:t>
      </w:r>
    </w:p>
    <w:p w14:paraId="30D9CF4E" w14:textId="77777777" w:rsidR="00A35C64" w:rsidRDefault="00A35C64" w:rsidP="00A35C64">
      <w:pPr>
        <w:ind w:left="708"/>
        <w:rPr>
          <w:b/>
          <w:szCs w:val="20"/>
        </w:rPr>
      </w:pPr>
    </w:p>
    <w:p w14:paraId="2EF2ABDE" w14:textId="77777777" w:rsidR="00E33D66" w:rsidRP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INSERT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LISTAESPERA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ENFERMO</w:t>
      </w:r>
    </w:p>
    <w:p w14:paraId="2EB836E5" w14:textId="77777777" w:rsidR="00E33D66" w:rsidRDefault="00E33D66" w:rsidP="00E33D6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FECHA_NAC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'01/01/1960'</w:t>
      </w:r>
    </w:p>
    <w:p w14:paraId="6C1EC176" w14:textId="77777777" w:rsidR="00CA2A16" w:rsidRPr="00A35C64" w:rsidRDefault="00CA2A16" w:rsidP="00A35C64">
      <w:pPr>
        <w:ind w:left="708"/>
        <w:rPr>
          <w:b/>
          <w:szCs w:val="20"/>
        </w:rPr>
      </w:pPr>
    </w:p>
    <w:p w14:paraId="72F0B6A3" w14:textId="77777777" w:rsidR="00BD4637" w:rsidRPr="00E33D66" w:rsidRDefault="00BD4637" w:rsidP="00E33D66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Crear una tabla llamada Empleados e introducir todos los datos de la tabla EMP en ella.</w:t>
      </w:r>
    </w:p>
    <w:p w14:paraId="179B8547" w14:textId="77777777" w:rsidR="00E33D66" w:rsidRDefault="00E33D66" w:rsidP="00E33D66">
      <w:pPr>
        <w:ind w:left="720"/>
        <w:rPr>
          <w:bCs/>
          <w:szCs w:val="20"/>
        </w:rPr>
      </w:pPr>
    </w:p>
    <w:p w14:paraId="4454A439" w14:textId="77777777" w:rsidR="00CA2A16" w:rsidRDefault="00E33D66" w:rsidP="00E33D66">
      <w:pPr>
        <w:ind w:firstLine="708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3D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3D6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</w:p>
    <w:p w14:paraId="7E2CF7B8" w14:textId="77777777" w:rsidR="00E33D66" w:rsidRPr="00E33D66" w:rsidRDefault="00E33D66" w:rsidP="00CA2A16">
      <w:pPr>
        <w:rPr>
          <w:lang w:val="en-US"/>
        </w:rPr>
      </w:pPr>
    </w:p>
    <w:p w14:paraId="1E2845F5" w14:textId="77777777" w:rsidR="00A35C64" w:rsidRPr="00E33D66" w:rsidRDefault="005B660E" w:rsidP="00E33D66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 w:rsidRPr="00E33D66">
        <w:rPr>
          <w:rFonts w:ascii="Verdana" w:hAnsi="Verdana"/>
          <w:bCs/>
          <w:sz w:val="20"/>
          <w:szCs w:val="20"/>
        </w:rPr>
        <w:t>Insertar dos registros con instrucción múltiple insert en la tabla empleados.</w:t>
      </w:r>
    </w:p>
    <w:p w14:paraId="0A108214" w14:textId="77777777" w:rsidR="005B660E" w:rsidRDefault="005B660E" w:rsidP="005B660E">
      <w:pPr>
        <w:ind w:left="360"/>
        <w:rPr>
          <w:bCs/>
          <w:szCs w:val="20"/>
        </w:rPr>
      </w:pPr>
    </w:p>
    <w:p w14:paraId="365AE3FA" w14:textId="77777777" w:rsidR="00B209B9" w:rsidRDefault="00B209B9" w:rsidP="00CA2A16">
      <w:pPr>
        <w:ind w:left="360"/>
        <w:rPr>
          <w:bCs/>
          <w:szCs w:val="20"/>
        </w:rPr>
      </w:pPr>
      <w:r>
        <w:rPr>
          <w:bCs/>
          <w:szCs w:val="20"/>
        </w:rPr>
        <w:t>OPCION 1 (MAS LENTO)</w:t>
      </w:r>
    </w:p>
    <w:p w14:paraId="57E8B5D3" w14:textId="77777777" w:rsidR="00FE00F2" w:rsidRDefault="00FE00F2" w:rsidP="00FE00F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OFICIO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FECHA_ALTA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COMISION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5944ED9" w14:textId="77777777" w:rsidR="00FE00F2" w:rsidRPr="00FE00F2" w:rsidRDefault="00FE00F2" w:rsidP="00FE00F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00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 xml:space="preserve">  1211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'AA'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'AA'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>7919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'01/01/2010'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>20</w:t>
      </w:r>
    </w:p>
    <w:p w14:paraId="75A1A396" w14:textId="77777777" w:rsidR="00FE00F2" w:rsidRPr="00FE00F2" w:rsidRDefault="00FE00F2" w:rsidP="00FE00F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E00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ALL</w:t>
      </w:r>
    </w:p>
    <w:p w14:paraId="550D99A4" w14:textId="77777777" w:rsidR="00B209B9" w:rsidRPr="00FE00F2" w:rsidRDefault="00FE00F2" w:rsidP="00FE00F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E00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 xml:space="preserve">  1212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'BB'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'BB'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>7839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'01/01/2010'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FE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>10</w:t>
      </w:r>
    </w:p>
    <w:p w14:paraId="05CC1501" w14:textId="77777777" w:rsidR="00FE00F2" w:rsidRDefault="00FE00F2" w:rsidP="00FE00F2">
      <w:pPr>
        <w:ind w:left="360"/>
        <w:rPr>
          <w:bCs/>
          <w:szCs w:val="20"/>
          <w:lang w:val="en-GB"/>
        </w:rPr>
      </w:pPr>
    </w:p>
    <w:p w14:paraId="014E7479" w14:textId="77777777" w:rsidR="00B209B9" w:rsidRPr="00B209B9" w:rsidRDefault="00B209B9" w:rsidP="00CA2A16">
      <w:pPr>
        <w:ind w:left="360"/>
        <w:rPr>
          <w:bCs/>
          <w:szCs w:val="20"/>
        </w:rPr>
      </w:pPr>
      <w:r w:rsidRPr="00B209B9">
        <w:rPr>
          <w:bCs/>
          <w:szCs w:val="20"/>
        </w:rPr>
        <w:t>OPCION 2 (CORRECTA Y RAPIDA)</w:t>
      </w:r>
    </w:p>
    <w:p w14:paraId="39D706C5" w14:textId="77777777" w:rsid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FE00F2">
        <w:rPr>
          <w:rFonts w:ascii="Courier New" w:hAnsi="Courier New" w:cs="Courier New"/>
          <w:noProof/>
          <w:color w:val="008080"/>
          <w:sz w:val="20"/>
          <w:szCs w:val="20"/>
        </w:rPr>
        <w:t>EMP_NO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OFICIO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FECHA_ALTA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COMISION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D044B3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D044B3" w:rsidRPr="00D044B3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14:paraId="092B91FB" w14:textId="77777777" w:rsidR="00B209B9" w:rsidRPr="00B209B9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1211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'AA'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'AA'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7919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'01/01/2010'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678C0407" w14:textId="77777777" w:rsidR="00B209B9" w:rsidRDefault="00B209B9" w:rsidP="00B209B9">
      <w:pPr>
        <w:rPr>
          <w:bCs/>
          <w:szCs w:val="20"/>
          <w:lang w:val="en-GB"/>
        </w:rPr>
      </w:pP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1212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'BB'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'BB'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7839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'01/01/2010'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01836314" w14:textId="77777777" w:rsidR="00CA2A16" w:rsidRPr="00CA2A16" w:rsidRDefault="00CA2A16" w:rsidP="005B660E">
      <w:pPr>
        <w:ind w:left="360"/>
        <w:rPr>
          <w:bCs/>
          <w:szCs w:val="20"/>
          <w:lang w:val="en-GB"/>
        </w:rPr>
      </w:pPr>
    </w:p>
    <w:p w14:paraId="287CA446" w14:textId="77777777" w:rsidR="00BD4637" w:rsidRPr="00FE00F2" w:rsidRDefault="00BD4637" w:rsidP="00FE00F2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Borrar de la </w:t>
      </w:r>
      <w:r w:rsidR="005B660E">
        <w:rPr>
          <w:rFonts w:ascii="Verdana" w:hAnsi="Verdana"/>
          <w:bCs/>
          <w:sz w:val="20"/>
          <w:szCs w:val="20"/>
        </w:rPr>
        <w:t>lista de espera</w:t>
      </w:r>
      <w:r>
        <w:rPr>
          <w:rFonts w:ascii="Verdana" w:hAnsi="Verdana"/>
          <w:bCs/>
          <w:sz w:val="20"/>
          <w:szCs w:val="20"/>
        </w:rPr>
        <w:t xml:space="preserve"> al enfermo con número de inscripción igual a 64823.</w:t>
      </w:r>
    </w:p>
    <w:p w14:paraId="50B6D923" w14:textId="77777777" w:rsidR="00BD4637" w:rsidRDefault="00BD4637">
      <w:pPr>
        <w:ind w:left="708"/>
        <w:rPr>
          <w:b/>
          <w:color w:val="0000FF"/>
          <w:szCs w:val="20"/>
        </w:rPr>
      </w:pPr>
    </w:p>
    <w:p w14:paraId="11B4F28A" w14:textId="77777777" w:rsidR="00CA2A16" w:rsidRDefault="00B209B9">
      <w:pPr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LISTAESPERA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64823</w:t>
      </w:r>
    </w:p>
    <w:p w14:paraId="65C9599E" w14:textId="77777777" w:rsidR="00B209B9" w:rsidRDefault="00B209B9">
      <w:pPr>
        <w:ind w:left="708"/>
        <w:rPr>
          <w:b/>
          <w:color w:val="0000FF"/>
          <w:szCs w:val="20"/>
        </w:rPr>
      </w:pPr>
    </w:p>
    <w:p w14:paraId="787FF928" w14:textId="77777777" w:rsidR="00BD4637" w:rsidRPr="00FE00F2" w:rsidRDefault="00BD4637" w:rsidP="00FE00F2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Borrar todos los registros de la tabla </w:t>
      </w:r>
      <w:r w:rsidR="005B660E">
        <w:rPr>
          <w:rFonts w:ascii="Verdana" w:hAnsi="Verdana"/>
          <w:bCs/>
          <w:sz w:val="20"/>
          <w:szCs w:val="20"/>
        </w:rPr>
        <w:t>lista de espera</w:t>
      </w:r>
      <w:r>
        <w:rPr>
          <w:rFonts w:ascii="Verdana" w:hAnsi="Verdana"/>
          <w:bCs/>
          <w:sz w:val="20"/>
          <w:szCs w:val="20"/>
        </w:rPr>
        <w:t xml:space="preserve"> de la forma más rápida.</w:t>
      </w:r>
    </w:p>
    <w:p w14:paraId="60866FE9" w14:textId="77777777" w:rsidR="00BD4637" w:rsidRDefault="00BD4637">
      <w:pPr>
        <w:ind w:left="708"/>
        <w:rPr>
          <w:b/>
          <w:color w:val="0000FF"/>
          <w:szCs w:val="20"/>
        </w:rPr>
      </w:pPr>
    </w:p>
    <w:p w14:paraId="20802B91" w14:textId="77777777" w:rsidR="00CA2A16" w:rsidRDefault="00B209B9">
      <w:pPr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LISTAESPERA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70141F0F" w14:textId="77777777" w:rsidR="00B209B9" w:rsidRDefault="00B209B9">
      <w:pPr>
        <w:ind w:left="708"/>
        <w:rPr>
          <w:b/>
          <w:color w:val="0000FF"/>
          <w:szCs w:val="20"/>
        </w:rPr>
      </w:pPr>
    </w:p>
    <w:p w14:paraId="4EF863EE" w14:textId="77777777" w:rsidR="00BD4637" w:rsidRPr="00FE00F2" w:rsidRDefault="00BD4637" w:rsidP="00FE00F2">
      <w:pPr>
        <w:numPr>
          <w:ilvl w:val="0"/>
          <w:numId w:val="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Utilizar la tabla Empleados. Borrar todos los empleados dados de alta entre las fechas 01/01/80 y 31/12/82.</w:t>
      </w:r>
    </w:p>
    <w:p w14:paraId="2A1E8771" w14:textId="77777777" w:rsidR="00BD4637" w:rsidRDefault="00BD4637">
      <w:pPr>
        <w:ind w:left="360"/>
        <w:rPr>
          <w:bCs/>
          <w:szCs w:val="20"/>
        </w:rPr>
      </w:pPr>
    </w:p>
    <w:p w14:paraId="703EB5B1" w14:textId="77777777" w:rsidR="00B209B9" w:rsidRPr="00FE00F2" w:rsidRDefault="00B209B9" w:rsidP="00B209B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00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00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00F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</w:t>
      </w:r>
      <w:r w:rsidRPr="00FE00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30CD379F" w14:textId="77777777" w:rsidR="00CA2A16" w:rsidRPr="00B209B9" w:rsidRDefault="00B209B9" w:rsidP="00FE00F2">
      <w:pPr>
        <w:rPr>
          <w:bCs/>
          <w:szCs w:val="20"/>
          <w:lang w:val="en-US"/>
        </w:rPr>
      </w:pPr>
      <w:r w:rsidRPr="00B209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FECHA_ALT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'01/01/80'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B209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09B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'31/12/82'</w:t>
      </w:r>
    </w:p>
    <w:p w14:paraId="4BDB8D07" w14:textId="77777777" w:rsidR="005B660E" w:rsidRPr="005B660E" w:rsidRDefault="005B660E" w:rsidP="005B660E">
      <w:pPr>
        <w:rPr>
          <w:lang w:val="en-GB"/>
        </w:rPr>
      </w:pPr>
    </w:p>
    <w:p w14:paraId="40BE1D36" w14:textId="77777777" w:rsidR="00CA2A16" w:rsidRPr="00C3715B" w:rsidRDefault="00CA2A16" w:rsidP="00CA2A16"/>
    <w:sectPr w:rsidR="00CA2A16" w:rsidRPr="00C3715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16671" w14:textId="77777777" w:rsidR="00DF4154" w:rsidRDefault="00DF4154">
      <w:r>
        <w:separator/>
      </w:r>
    </w:p>
  </w:endnote>
  <w:endnote w:type="continuationSeparator" w:id="0">
    <w:p w14:paraId="377167AD" w14:textId="77777777" w:rsidR="00DF4154" w:rsidRDefault="00DF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5C84" w14:textId="77777777" w:rsidR="005B660E" w:rsidRDefault="005B660E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0F1A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36806" w14:textId="77777777" w:rsidR="00DF4154" w:rsidRDefault="00DF4154">
      <w:r>
        <w:separator/>
      </w:r>
    </w:p>
  </w:footnote>
  <w:footnote w:type="continuationSeparator" w:id="0">
    <w:p w14:paraId="388952A2" w14:textId="77777777" w:rsidR="00DF4154" w:rsidRDefault="00DF4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88D9C" w14:textId="4452C1C3" w:rsidR="005B660E" w:rsidRDefault="006E12C5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2DB064" wp14:editId="632CAF6D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49FCD" w14:textId="714EBC67" w:rsidR="005B660E" w:rsidRDefault="006E12C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C8183" wp14:editId="7E7889E3">
                                <wp:extent cx="934720" cy="226060"/>
                                <wp:effectExtent l="0" t="0" r="0" b="0"/>
                                <wp:docPr id="2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226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DB0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" stroked="f">
              <v:textbox>
                <w:txbxContent>
                  <w:p w14:paraId="5AD49FCD" w14:textId="714EBC67" w:rsidR="005B660E" w:rsidRDefault="006E12C5">
                    <w:r>
                      <w:rPr>
                        <w:noProof/>
                      </w:rPr>
                      <w:drawing>
                        <wp:inline distT="0" distB="0" distL="0" distR="0" wp14:anchorId="368C8183" wp14:editId="7E7889E3">
                          <wp:extent cx="934720" cy="226060"/>
                          <wp:effectExtent l="0" t="0" r="0" b="0"/>
                          <wp:docPr id="2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226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61CF">
      <w:rPr>
        <w:rFonts w:ascii="Verdana" w:hAnsi="Verdana"/>
        <w:sz w:val="20"/>
      </w:rPr>
      <w:t>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523C02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3B"/>
    <w:rsid w:val="000073A2"/>
    <w:rsid w:val="000962F5"/>
    <w:rsid w:val="00220F1A"/>
    <w:rsid w:val="00274F3B"/>
    <w:rsid w:val="003D0B8C"/>
    <w:rsid w:val="005875AB"/>
    <w:rsid w:val="005B660E"/>
    <w:rsid w:val="006769D1"/>
    <w:rsid w:val="006875C0"/>
    <w:rsid w:val="006B1F37"/>
    <w:rsid w:val="006E12C5"/>
    <w:rsid w:val="00754BCF"/>
    <w:rsid w:val="007657FA"/>
    <w:rsid w:val="007D3165"/>
    <w:rsid w:val="00882A0D"/>
    <w:rsid w:val="008961CF"/>
    <w:rsid w:val="00A35C64"/>
    <w:rsid w:val="00AA12E4"/>
    <w:rsid w:val="00B209B9"/>
    <w:rsid w:val="00B63C66"/>
    <w:rsid w:val="00BD4637"/>
    <w:rsid w:val="00C3715B"/>
    <w:rsid w:val="00C472C2"/>
    <w:rsid w:val="00CA2A16"/>
    <w:rsid w:val="00CF330E"/>
    <w:rsid w:val="00D044B3"/>
    <w:rsid w:val="00DF4154"/>
    <w:rsid w:val="00E33D66"/>
    <w:rsid w:val="00E64953"/>
    <w:rsid w:val="00EE4EE7"/>
    <w:rsid w:val="00F3432D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4:docId w14:val="04F6A7E2"/>
  <w15:chartTrackingRefBased/>
  <w15:docId w15:val="{E0716F44-584D-40BB-89E0-D5EEED32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ind w:left="708"/>
      <w:jc w:val="center"/>
      <w:outlineLvl w:val="1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Sangradetextonormal">
    <w:name w:val="Body Text Indent"/>
    <w:basedOn w:val="Normal"/>
    <w:pPr>
      <w:ind w:left="708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Props1.xml><?xml version="1.0" encoding="utf-8"?>
<ds:datastoreItem xmlns:ds="http://schemas.openxmlformats.org/officeDocument/2006/customXml" ds:itemID="{03A82AA8-45E9-40EE-87BB-20886EE38195}"/>
</file>

<file path=customXml/itemProps2.xml><?xml version="1.0" encoding="utf-8"?>
<ds:datastoreItem xmlns:ds="http://schemas.openxmlformats.org/officeDocument/2006/customXml" ds:itemID="{1D945FB7-9ABB-4A78-B2DD-C36389E69883}"/>
</file>

<file path=customXml/itemProps3.xml><?xml version="1.0" encoding="utf-8"?>
<ds:datastoreItem xmlns:ds="http://schemas.openxmlformats.org/officeDocument/2006/customXml" ds:itemID="{9A1D00BB-54D7-4971-8178-671FB19A734D}"/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1</TotalTime>
  <Pages>3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ACCIÓN SOLUCIONES</vt:lpstr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ACCIÓN SOLUCIONES</dc:title>
  <dc:subject/>
  <dc:creator>Francisco García Serrano</dc:creator>
  <cp:keywords/>
  <dc:description/>
  <cp:lastModifiedBy>Francisco García Serrano</cp:lastModifiedBy>
  <cp:revision>2</cp:revision>
  <cp:lastPrinted>1601-01-01T00:00:00Z</cp:lastPrinted>
  <dcterms:created xsi:type="dcterms:W3CDTF">2020-12-10T09:16:00Z</dcterms:created>
  <dcterms:modified xsi:type="dcterms:W3CDTF">2020-12-10T09:16:00Z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